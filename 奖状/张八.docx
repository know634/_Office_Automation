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CB96" w14:textId="2975DC56" w:rsidR="000C1A87" w:rsidRPr="000C1A87" w:rsidRDefault="000C1A87" w:rsidP="000C1A87">
      <w:pPr>
        <w:ind w:firstLine="480"/>
        <w:rPr>
          <w:rFonts w:hint="eastAsia"/>
        </w:rPr>
      </w:pPr>
    </w:p>
    <w:p>
      <w:pPr>
        <w:pStyle w:val="af"/>
      </w:pPr>
      <w:r>
        <w:t>奖状</w:t>
      </w:r>
    </w:p>
    <w:p>
      <w:pPr>
        <w:pStyle w:val="af5"/>
      </w:pPr>
      <w:r>
        <w:t>尊敬的张八同学：</w:t>
      </w:r>
    </w:p>
    <w:p>
      <w:pPr>
        <w:pStyle w:val="af5"/>
      </w:pPr>
      <w:r>
        <w:t>你在本次考试中表现优异，获得了85分的好成绩。在此，学校颁发给你此奖状一份，以资鼓励！</w:t>
      </w:r>
    </w:p>
    <w:p>
      <w:pPr>
        <w:pStyle w:val="af5"/>
      </w:pPr>
      <w:r>
        <w:t>今天你勇夺一等奖，不仅是对自己优异成绩的认可，更是对自己勤奋努力的肯定。希望你在以后的学习和生活中，能够保持这份努力和自信，为自己的梦想不懈地追求。祝贺你！</w:t>
      </w:r>
    </w:p>
    <w:sectPr w:rsidR="000C1A87" w:rsidRPr="000C1A87" w:rsidSect="002F63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701" w:header="851" w:footer="992" w:gutter="0"/>
      <w:pgNumType w:start="1"/>
      <w:cols w:space="425"/>
      <w:docGrid w:linePitch="400" w:charSpace="2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18F7" w14:textId="77777777" w:rsidR="007B6FC3" w:rsidRDefault="007B6FC3" w:rsidP="00F97C0F">
      <w:pPr>
        <w:ind w:firstLine="480"/>
      </w:pPr>
      <w:r>
        <w:separator/>
      </w:r>
    </w:p>
    <w:p w14:paraId="7EC094F7" w14:textId="77777777" w:rsidR="007B6FC3" w:rsidRDefault="007B6FC3" w:rsidP="00C719B3">
      <w:pPr>
        <w:ind w:firstLine="480"/>
      </w:pPr>
    </w:p>
    <w:p w14:paraId="3D1FD4BF" w14:textId="77777777" w:rsidR="007B6FC3" w:rsidRDefault="007B6FC3" w:rsidP="0041376F">
      <w:pPr>
        <w:ind w:firstLine="480"/>
      </w:pPr>
    </w:p>
  </w:endnote>
  <w:endnote w:type="continuationSeparator" w:id="0">
    <w:p w14:paraId="49C37592" w14:textId="77777777" w:rsidR="007B6FC3" w:rsidRDefault="007B6FC3" w:rsidP="00F97C0F">
      <w:pPr>
        <w:ind w:firstLine="480"/>
      </w:pPr>
      <w:r>
        <w:continuationSeparator/>
      </w:r>
    </w:p>
    <w:p w14:paraId="6A8241B8" w14:textId="77777777" w:rsidR="007B6FC3" w:rsidRDefault="007B6FC3" w:rsidP="00C719B3">
      <w:pPr>
        <w:ind w:firstLine="480"/>
      </w:pPr>
    </w:p>
    <w:p w14:paraId="22202E53" w14:textId="77777777" w:rsidR="007B6FC3" w:rsidRDefault="007B6FC3" w:rsidP="0041376F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D0BF" w14:textId="77777777" w:rsidR="003A55BE" w:rsidRDefault="003A55BE" w:rsidP="009E2A5D">
    <w:pPr>
      <w:pStyle w:val="a9"/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10</w:t>
    </w:r>
    <w:r>
      <w:rPr>
        <w:rStyle w:val="a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9D88" w14:textId="77777777" w:rsidR="003A55BE" w:rsidRDefault="003A55BE" w:rsidP="00F97C0F">
    <w:pPr>
      <w:pStyle w:val="a9"/>
      <w:framePr w:wrap="around" w:vAnchor="text" w:hAnchor="margin" w:xAlign="center" w:y="1"/>
      <w:ind w:firstLine="42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9</w:t>
    </w:r>
    <w:r>
      <w:rPr>
        <w:rStyle w:val="ab"/>
      </w:rPr>
      <w:fldChar w:fldCharType="end"/>
    </w:r>
  </w:p>
  <w:p w14:paraId="35653449" w14:textId="77777777" w:rsidR="003A55BE" w:rsidRDefault="003A55BE" w:rsidP="009E2A5D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2D9D" w14:textId="77777777" w:rsidR="003A55BE" w:rsidRDefault="003A55BE" w:rsidP="00F97C0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E17D" w14:textId="77777777" w:rsidR="007B6FC3" w:rsidRDefault="007B6FC3" w:rsidP="00F97C0F">
      <w:pPr>
        <w:ind w:firstLine="480"/>
      </w:pPr>
      <w:r>
        <w:separator/>
      </w:r>
    </w:p>
    <w:p w14:paraId="46D155D8" w14:textId="77777777" w:rsidR="007B6FC3" w:rsidRDefault="007B6FC3" w:rsidP="00C719B3">
      <w:pPr>
        <w:ind w:firstLine="480"/>
      </w:pPr>
    </w:p>
    <w:p w14:paraId="67D72CB6" w14:textId="77777777" w:rsidR="007B6FC3" w:rsidRDefault="007B6FC3" w:rsidP="0041376F">
      <w:pPr>
        <w:ind w:firstLine="480"/>
      </w:pPr>
    </w:p>
  </w:footnote>
  <w:footnote w:type="continuationSeparator" w:id="0">
    <w:p w14:paraId="2994E096" w14:textId="77777777" w:rsidR="007B6FC3" w:rsidRDefault="007B6FC3" w:rsidP="00F97C0F">
      <w:pPr>
        <w:ind w:firstLine="480"/>
      </w:pPr>
      <w:r>
        <w:continuationSeparator/>
      </w:r>
    </w:p>
    <w:p w14:paraId="4F7896A9" w14:textId="77777777" w:rsidR="007B6FC3" w:rsidRDefault="007B6FC3" w:rsidP="00C719B3">
      <w:pPr>
        <w:ind w:firstLine="480"/>
      </w:pPr>
    </w:p>
    <w:p w14:paraId="6038A5C3" w14:textId="77777777" w:rsidR="007B6FC3" w:rsidRDefault="007B6FC3" w:rsidP="0041376F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9CD1" w14:textId="6EA600AC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0B90" w14:textId="0BD8343A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8AA0" w14:textId="77777777" w:rsidR="003A55BE" w:rsidRDefault="003A55BE" w:rsidP="00F97C0F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B03FE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458A0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6EB2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E579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795C2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05E02226"/>
    <w:multiLevelType w:val="hybridMultilevel"/>
    <w:tmpl w:val="7C868E9C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6" w15:restartNumberingAfterBreak="0">
    <w:nsid w:val="1263043E"/>
    <w:multiLevelType w:val="hybridMultilevel"/>
    <w:tmpl w:val="D4F8EE5C"/>
    <w:lvl w:ilvl="0" w:tplc="15326FA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7" w15:restartNumberingAfterBreak="0">
    <w:nsid w:val="15C028F2"/>
    <w:multiLevelType w:val="multilevel"/>
    <w:tmpl w:val="2174E74E"/>
    <w:styleLink w:val="a"/>
    <w:lvl w:ilvl="0">
      <w:start w:val="1"/>
      <w:numFmt w:val="decimal"/>
      <w:suff w:val="space"/>
      <w:lvlText w:val="%1"/>
      <w:lvlJc w:val="left"/>
      <w:pPr>
        <w:ind w:left="255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822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418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64B490A"/>
    <w:multiLevelType w:val="multilevel"/>
    <w:tmpl w:val="BAEA1C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1E26237"/>
    <w:multiLevelType w:val="multilevel"/>
    <w:tmpl w:val="4ACE2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3EFA2E20"/>
    <w:multiLevelType w:val="hybridMultilevel"/>
    <w:tmpl w:val="886C3DA0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11" w15:restartNumberingAfterBreak="0">
    <w:nsid w:val="41DC4FAC"/>
    <w:multiLevelType w:val="multilevel"/>
    <w:tmpl w:val="0B7E458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344DD2"/>
    <w:multiLevelType w:val="multilevel"/>
    <w:tmpl w:val="7C52E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4AE5094B"/>
    <w:multiLevelType w:val="multilevel"/>
    <w:tmpl w:val="268AE4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2A36F3B"/>
    <w:multiLevelType w:val="multilevel"/>
    <w:tmpl w:val="BEE0285E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53022A62"/>
    <w:multiLevelType w:val="multilevel"/>
    <w:tmpl w:val="F140D1C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615E1B57"/>
    <w:multiLevelType w:val="multilevel"/>
    <w:tmpl w:val="BA4CA18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4154047"/>
    <w:multiLevelType w:val="multilevel"/>
    <w:tmpl w:val="69D4686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68F01FFB"/>
    <w:multiLevelType w:val="multilevel"/>
    <w:tmpl w:val="AA7AA65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B7005D9"/>
    <w:multiLevelType w:val="multilevel"/>
    <w:tmpl w:val="B19081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72765FF0"/>
    <w:multiLevelType w:val="multilevel"/>
    <w:tmpl w:val="8C86824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60022F7"/>
    <w:multiLevelType w:val="hybridMultilevel"/>
    <w:tmpl w:val="271E04B8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799A6227"/>
    <w:multiLevelType w:val="multilevel"/>
    <w:tmpl w:val="0F1E577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C6A42F6"/>
    <w:multiLevelType w:val="hybridMultilevel"/>
    <w:tmpl w:val="80B05F2E"/>
    <w:lvl w:ilvl="0" w:tplc="BABA11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FA7E45"/>
    <w:multiLevelType w:val="multilevel"/>
    <w:tmpl w:val="37C60B02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F646116"/>
    <w:multiLevelType w:val="multilevel"/>
    <w:tmpl w:val="4A46DFA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434205270">
    <w:abstractNumId w:val="4"/>
  </w:num>
  <w:num w:numId="2" w16cid:durableId="635836387">
    <w:abstractNumId w:val="3"/>
  </w:num>
  <w:num w:numId="3" w16cid:durableId="569852159">
    <w:abstractNumId w:val="2"/>
  </w:num>
  <w:num w:numId="4" w16cid:durableId="1092628633">
    <w:abstractNumId w:val="1"/>
  </w:num>
  <w:num w:numId="5" w16cid:durableId="506795968">
    <w:abstractNumId w:val="0"/>
  </w:num>
  <w:num w:numId="6" w16cid:durableId="1134710952">
    <w:abstractNumId w:val="22"/>
  </w:num>
  <w:num w:numId="7" w16cid:durableId="165940864">
    <w:abstractNumId w:val="19"/>
  </w:num>
  <w:num w:numId="8" w16cid:durableId="1866016065">
    <w:abstractNumId w:val="11"/>
  </w:num>
  <w:num w:numId="9" w16cid:durableId="1745954349">
    <w:abstractNumId w:val="13"/>
  </w:num>
  <w:num w:numId="10" w16cid:durableId="1445462058">
    <w:abstractNumId w:val="12"/>
  </w:num>
  <w:num w:numId="11" w16cid:durableId="130830279">
    <w:abstractNumId w:val="9"/>
  </w:num>
  <w:num w:numId="12" w16cid:durableId="1567375483">
    <w:abstractNumId w:val="24"/>
  </w:num>
  <w:num w:numId="13" w16cid:durableId="2078240078">
    <w:abstractNumId w:val="14"/>
  </w:num>
  <w:num w:numId="14" w16cid:durableId="136846923">
    <w:abstractNumId w:val="15"/>
  </w:num>
  <w:num w:numId="15" w16cid:durableId="1612931346">
    <w:abstractNumId w:val="17"/>
  </w:num>
  <w:num w:numId="16" w16cid:durableId="931864398">
    <w:abstractNumId w:val="23"/>
  </w:num>
  <w:num w:numId="17" w16cid:durableId="794838058">
    <w:abstractNumId w:val="5"/>
  </w:num>
  <w:num w:numId="18" w16cid:durableId="1343632124">
    <w:abstractNumId w:val="11"/>
  </w:num>
  <w:num w:numId="19" w16cid:durableId="796484062">
    <w:abstractNumId w:val="11"/>
  </w:num>
  <w:num w:numId="20" w16cid:durableId="1336685554">
    <w:abstractNumId w:val="11"/>
  </w:num>
  <w:num w:numId="21" w16cid:durableId="246500487">
    <w:abstractNumId w:val="11"/>
  </w:num>
  <w:num w:numId="22" w16cid:durableId="769275003">
    <w:abstractNumId w:val="11"/>
  </w:num>
  <w:num w:numId="23" w16cid:durableId="501897448">
    <w:abstractNumId w:val="25"/>
  </w:num>
  <w:num w:numId="24" w16cid:durableId="891313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6721800">
    <w:abstractNumId w:val="25"/>
  </w:num>
  <w:num w:numId="26" w16cid:durableId="236060987">
    <w:abstractNumId w:val="20"/>
  </w:num>
  <w:num w:numId="27" w16cid:durableId="1803500474">
    <w:abstractNumId w:val="20"/>
  </w:num>
  <w:num w:numId="28" w16cid:durableId="2117363764">
    <w:abstractNumId w:val="20"/>
  </w:num>
  <w:num w:numId="29" w16cid:durableId="18211172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39950041">
    <w:abstractNumId w:val="8"/>
  </w:num>
  <w:num w:numId="31" w16cid:durableId="646782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4774146">
    <w:abstractNumId w:val="18"/>
  </w:num>
  <w:num w:numId="33" w16cid:durableId="897862328">
    <w:abstractNumId w:val="7"/>
    <w:lvlOverride w:ilvl="1">
      <w:lvl w:ilvl="1">
        <w:start w:val="1"/>
        <w:numFmt w:val="decimal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1418" w:hanging="936"/>
        </w:pPr>
      </w:lvl>
    </w:lvlOverride>
  </w:num>
  <w:num w:numId="34" w16cid:durableId="980887548">
    <w:abstractNumId w:val="7"/>
  </w:num>
  <w:num w:numId="35" w16cid:durableId="6562986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45671645">
    <w:abstractNumId w:val="10"/>
  </w:num>
  <w:num w:numId="37" w16cid:durableId="156002362">
    <w:abstractNumId w:val="21"/>
  </w:num>
  <w:num w:numId="38" w16cid:durableId="1148668782">
    <w:abstractNumId w:val="6"/>
  </w:num>
  <w:num w:numId="39" w16cid:durableId="1882856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420"/>
  <w:evenAndOddHeaders/>
  <w:drawingGridHorizontalSpacing w:val="251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A87"/>
    <w:rsid w:val="00000426"/>
    <w:rsid w:val="00002049"/>
    <w:rsid w:val="000167C9"/>
    <w:rsid w:val="00023CCF"/>
    <w:rsid w:val="00025D45"/>
    <w:rsid w:val="00026CDA"/>
    <w:rsid w:val="00031A5F"/>
    <w:rsid w:val="00036610"/>
    <w:rsid w:val="0003759D"/>
    <w:rsid w:val="00041708"/>
    <w:rsid w:val="00041760"/>
    <w:rsid w:val="00043ED4"/>
    <w:rsid w:val="00054F1F"/>
    <w:rsid w:val="00071B83"/>
    <w:rsid w:val="0007289E"/>
    <w:rsid w:val="0008003E"/>
    <w:rsid w:val="000860EC"/>
    <w:rsid w:val="000914B9"/>
    <w:rsid w:val="00091E49"/>
    <w:rsid w:val="00091F32"/>
    <w:rsid w:val="00092C45"/>
    <w:rsid w:val="0009441D"/>
    <w:rsid w:val="0009618D"/>
    <w:rsid w:val="000A07BD"/>
    <w:rsid w:val="000C1A87"/>
    <w:rsid w:val="000C29FE"/>
    <w:rsid w:val="000D005D"/>
    <w:rsid w:val="000D02B5"/>
    <w:rsid w:val="000D092B"/>
    <w:rsid w:val="000E0C51"/>
    <w:rsid w:val="000E1FBE"/>
    <w:rsid w:val="000E275C"/>
    <w:rsid w:val="000E6733"/>
    <w:rsid w:val="000F5679"/>
    <w:rsid w:val="00100C47"/>
    <w:rsid w:val="00103D02"/>
    <w:rsid w:val="00106479"/>
    <w:rsid w:val="00106F20"/>
    <w:rsid w:val="001274FB"/>
    <w:rsid w:val="00134906"/>
    <w:rsid w:val="00134DE1"/>
    <w:rsid w:val="00142FF3"/>
    <w:rsid w:val="00146642"/>
    <w:rsid w:val="00147B64"/>
    <w:rsid w:val="001612CD"/>
    <w:rsid w:val="001841E1"/>
    <w:rsid w:val="001912EF"/>
    <w:rsid w:val="001929B1"/>
    <w:rsid w:val="0019396D"/>
    <w:rsid w:val="001A4C29"/>
    <w:rsid w:val="001A733E"/>
    <w:rsid w:val="001B2835"/>
    <w:rsid w:val="001B3D28"/>
    <w:rsid w:val="001C42FE"/>
    <w:rsid w:val="001D1AAF"/>
    <w:rsid w:val="001D4754"/>
    <w:rsid w:val="001E05BF"/>
    <w:rsid w:val="001E35A2"/>
    <w:rsid w:val="002045B2"/>
    <w:rsid w:val="0021249B"/>
    <w:rsid w:val="002173C1"/>
    <w:rsid w:val="00217F91"/>
    <w:rsid w:val="00222269"/>
    <w:rsid w:val="00230A2D"/>
    <w:rsid w:val="00237886"/>
    <w:rsid w:val="00255493"/>
    <w:rsid w:val="00262254"/>
    <w:rsid w:val="00285157"/>
    <w:rsid w:val="00287213"/>
    <w:rsid w:val="00287328"/>
    <w:rsid w:val="002952AE"/>
    <w:rsid w:val="002A756A"/>
    <w:rsid w:val="002B2772"/>
    <w:rsid w:val="002D1C1F"/>
    <w:rsid w:val="002D3132"/>
    <w:rsid w:val="002E46E8"/>
    <w:rsid w:val="002F2732"/>
    <w:rsid w:val="002F4ED4"/>
    <w:rsid w:val="002F63BF"/>
    <w:rsid w:val="003008B3"/>
    <w:rsid w:val="003057DC"/>
    <w:rsid w:val="0030718B"/>
    <w:rsid w:val="0031020E"/>
    <w:rsid w:val="00317D4E"/>
    <w:rsid w:val="00331DF6"/>
    <w:rsid w:val="003332C4"/>
    <w:rsid w:val="00347599"/>
    <w:rsid w:val="00350F8D"/>
    <w:rsid w:val="00354CD2"/>
    <w:rsid w:val="00355915"/>
    <w:rsid w:val="003714FE"/>
    <w:rsid w:val="00371517"/>
    <w:rsid w:val="003775D7"/>
    <w:rsid w:val="00380B24"/>
    <w:rsid w:val="00393102"/>
    <w:rsid w:val="00394BB3"/>
    <w:rsid w:val="003A55BE"/>
    <w:rsid w:val="003A5904"/>
    <w:rsid w:val="003A79BC"/>
    <w:rsid w:val="003C192C"/>
    <w:rsid w:val="003D1A38"/>
    <w:rsid w:val="003D1D7D"/>
    <w:rsid w:val="003E03B4"/>
    <w:rsid w:val="003E13F1"/>
    <w:rsid w:val="003E395E"/>
    <w:rsid w:val="003F4DDA"/>
    <w:rsid w:val="00404D62"/>
    <w:rsid w:val="00405497"/>
    <w:rsid w:val="00406B68"/>
    <w:rsid w:val="0041376F"/>
    <w:rsid w:val="004146D5"/>
    <w:rsid w:val="004255CA"/>
    <w:rsid w:val="004259F9"/>
    <w:rsid w:val="00434FCA"/>
    <w:rsid w:val="004355A5"/>
    <w:rsid w:val="00435A97"/>
    <w:rsid w:val="0044427C"/>
    <w:rsid w:val="00454E9B"/>
    <w:rsid w:val="00460D43"/>
    <w:rsid w:val="00470B97"/>
    <w:rsid w:val="0048187B"/>
    <w:rsid w:val="004823AC"/>
    <w:rsid w:val="00482F86"/>
    <w:rsid w:val="004916F5"/>
    <w:rsid w:val="00491E20"/>
    <w:rsid w:val="00493669"/>
    <w:rsid w:val="0049690F"/>
    <w:rsid w:val="004B0242"/>
    <w:rsid w:val="004B38C3"/>
    <w:rsid w:val="004B6B61"/>
    <w:rsid w:val="004C1CE4"/>
    <w:rsid w:val="004C4C4B"/>
    <w:rsid w:val="004C5A6D"/>
    <w:rsid w:val="004D339F"/>
    <w:rsid w:val="0050221D"/>
    <w:rsid w:val="005062DD"/>
    <w:rsid w:val="00512164"/>
    <w:rsid w:val="00524402"/>
    <w:rsid w:val="00526EAB"/>
    <w:rsid w:val="00537319"/>
    <w:rsid w:val="00543020"/>
    <w:rsid w:val="0054745A"/>
    <w:rsid w:val="0055650B"/>
    <w:rsid w:val="005622FA"/>
    <w:rsid w:val="00576DC6"/>
    <w:rsid w:val="00582FA4"/>
    <w:rsid w:val="0059141B"/>
    <w:rsid w:val="00592D25"/>
    <w:rsid w:val="00593C56"/>
    <w:rsid w:val="00596A34"/>
    <w:rsid w:val="00596D32"/>
    <w:rsid w:val="005B2ED6"/>
    <w:rsid w:val="005B2FA9"/>
    <w:rsid w:val="005C2ADD"/>
    <w:rsid w:val="005C3473"/>
    <w:rsid w:val="005D17B6"/>
    <w:rsid w:val="005D2F5C"/>
    <w:rsid w:val="005D65FA"/>
    <w:rsid w:val="005D7A9D"/>
    <w:rsid w:val="005E7C70"/>
    <w:rsid w:val="005F5301"/>
    <w:rsid w:val="005F74DB"/>
    <w:rsid w:val="00607132"/>
    <w:rsid w:val="00612BC8"/>
    <w:rsid w:val="006176A4"/>
    <w:rsid w:val="00623AD1"/>
    <w:rsid w:val="00626AE3"/>
    <w:rsid w:val="00641543"/>
    <w:rsid w:val="00644706"/>
    <w:rsid w:val="006457B9"/>
    <w:rsid w:val="006506B0"/>
    <w:rsid w:val="00651239"/>
    <w:rsid w:val="00651801"/>
    <w:rsid w:val="0065200C"/>
    <w:rsid w:val="00653AA9"/>
    <w:rsid w:val="00653E5F"/>
    <w:rsid w:val="006546B5"/>
    <w:rsid w:val="00661A40"/>
    <w:rsid w:val="00675704"/>
    <w:rsid w:val="0068257E"/>
    <w:rsid w:val="00685AFB"/>
    <w:rsid w:val="00693899"/>
    <w:rsid w:val="00693B1D"/>
    <w:rsid w:val="006973F4"/>
    <w:rsid w:val="006B3493"/>
    <w:rsid w:val="006D46F3"/>
    <w:rsid w:val="006E4691"/>
    <w:rsid w:val="006E4E8A"/>
    <w:rsid w:val="006F2E0D"/>
    <w:rsid w:val="006F352C"/>
    <w:rsid w:val="0070140C"/>
    <w:rsid w:val="007178F4"/>
    <w:rsid w:val="00723558"/>
    <w:rsid w:val="00724D77"/>
    <w:rsid w:val="007259F5"/>
    <w:rsid w:val="0073102E"/>
    <w:rsid w:val="00733A12"/>
    <w:rsid w:val="00737290"/>
    <w:rsid w:val="00741710"/>
    <w:rsid w:val="00742785"/>
    <w:rsid w:val="0076632E"/>
    <w:rsid w:val="00772C9C"/>
    <w:rsid w:val="00776EDA"/>
    <w:rsid w:val="00777B49"/>
    <w:rsid w:val="00781F3B"/>
    <w:rsid w:val="00784CE3"/>
    <w:rsid w:val="0078506C"/>
    <w:rsid w:val="00785104"/>
    <w:rsid w:val="007875A8"/>
    <w:rsid w:val="007A2F47"/>
    <w:rsid w:val="007A3E01"/>
    <w:rsid w:val="007A5259"/>
    <w:rsid w:val="007A7A21"/>
    <w:rsid w:val="007B3FE5"/>
    <w:rsid w:val="007B6FC3"/>
    <w:rsid w:val="007C0FE7"/>
    <w:rsid w:val="007F742F"/>
    <w:rsid w:val="008153CA"/>
    <w:rsid w:val="00823DA1"/>
    <w:rsid w:val="008351D6"/>
    <w:rsid w:val="00845084"/>
    <w:rsid w:val="008473FD"/>
    <w:rsid w:val="00855EA3"/>
    <w:rsid w:val="008571B5"/>
    <w:rsid w:val="00862656"/>
    <w:rsid w:val="00862BBF"/>
    <w:rsid w:val="008662A2"/>
    <w:rsid w:val="00882BFE"/>
    <w:rsid w:val="00885DBC"/>
    <w:rsid w:val="00890096"/>
    <w:rsid w:val="00896BFD"/>
    <w:rsid w:val="008B4011"/>
    <w:rsid w:val="008C345B"/>
    <w:rsid w:val="008C4D4C"/>
    <w:rsid w:val="008C7BA3"/>
    <w:rsid w:val="008E02FB"/>
    <w:rsid w:val="008E0BB4"/>
    <w:rsid w:val="008E1431"/>
    <w:rsid w:val="008E6118"/>
    <w:rsid w:val="008F31D1"/>
    <w:rsid w:val="008F6336"/>
    <w:rsid w:val="008F6790"/>
    <w:rsid w:val="009153F5"/>
    <w:rsid w:val="00915706"/>
    <w:rsid w:val="00926EB7"/>
    <w:rsid w:val="00927E2D"/>
    <w:rsid w:val="00936D0E"/>
    <w:rsid w:val="0094053F"/>
    <w:rsid w:val="0094238F"/>
    <w:rsid w:val="00943BEB"/>
    <w:rsid w:val="00945177"/>
    <w:rsid w:val="00955FD0"/>
    <w:rsid w:val="00970B94"/>
    <w:rsid w:val="00975834"/>
    <w:rsid w:val="009854F9"/>
    <w:rsid w:val="00985565"/>
    <w:rsid w:val="009862D8"/>
    <w:rsid w:val="00990127"/>
    <w:rsid w:val="009901BD"/>
    <w:rsid w:val="00994006"/>
    <w:rsid w:val="009A0284"/>
    <w:rsid w:val="009B2D7B"/>
    <w:rsid w:val="009B3113"/>
    <w:rsid w:val="009B6988"/>
    <w:rsid w:val="009B6DF9"/>
    <w:rsid w:val="009D6915"/>
    <w:rsid w:val="009E046B"/>
    <w:rsid w:val="009E2A5D"/>
    <w:rsid w:val="009F0F32"/>
    <w:rsid w:val="009F40EF"/>
    <w:rsid w:val="009F7CCB"/>
    <w:rsid w:val="009F7E81"/>
    <w:rsid w:val="00A0299A"/>
    <w:rsid w:val="00A0686A"/>
    <w:rsid w:val="00A11C83"/>
    <w:rsid w:val="00A12F55"/>
    <w:rsid w:val="00A1313D"/>
    <w:rsid w:val="00A23EC9"/>
    <w:rsid w:val="00A2456B"/>
    <w:rsid w:val="00A32A61"/>
    <w:rsid w:val="00A3348E"/>
    <w:rsid w:val="00A4114F"/>
    <w:rsid w:val="00A4719A"/>
    <w:rsid w:val="00A53EBD"/>
    <w:rsid w:val="00A55196"/>
    <w:rsid w:val="00A552D0"/>
    <w:rsid w:val="00A61AD5"/>
    <w:rsid w:val="00A626F5"/>
    <w:rsid w:val="00A670D0"/>
    <w:rsid w:val="00A70A0A"/>
    <w:rsid w:val="00A72554"/>
    <w:rsid w:val="00A74A96"/>
    <w:rsid w:val="00A7553D"/>
    <w:rsid w:val="00A928BE"/>
    <w:rsid w:val="00A938F3"/>
    <w:rsid w:val="00AA3083"/>
    <w:rsid w:val="00AA74A5"/>
    <w:rsid w:val="00AB15F3"/>
    <w:rsid w:val="00AB18B1"/>
    <w:rsid w:val="00AD1599"/>
    <w:rsid w:val="00AD1E22"/>
    <w:rsid w:val="00AD58B4"/>
    <w:rsid w:val="00AF4A09"/>
    <w:rsid w:val="00AF665D"/>
    <w:rsid w:val="00B0082C"/>
    <w:rsid w:val="00B064CA"/>
    <w:rsid w:val="00B06967"/>
    <w:rsid w:val="00B069A7"/>
    <w:rsid w:val="00B108CD"/>
    <w:rsid w:val="00B11AAA"/>
    <w:rsid w:val="00B303A9"/>
    <w:rsid w:val="00B32F68"/>
    <w:rsid w:val="00B717C2"/>
    <w:rsid w:val="00B74868"/>
    <w:rsid w:val="00B815DD"/>
    <w:rsid w:val="00B83ED4"/>
    <w:rsid w:val="00B84AB4"/>
    <w:rsid w:val="00B9027E"/>
    <w:rsid w:val="00B90D1A"/>
    <w:rsid w:val="00BA6454"/>
    <w:rsid w:val="00BB1F69"/>
    <w:rsid w:val="00BB30E4"/>
    <w:rsid w:val="00BB3DD9"/>
    <w:rsid w:val="00BB3F59"/>
    <w:rsid w:val="00BB66DE"/>
    <w:rsid w:val="00BB7E30"/>
    <w:rsid w:val="00BC21A9"/>
    <w:rsid w:val="00BC659B"/>
    <w:rsid w:val="00BD135F"/>
    <w:rsid w:val="00BD7490"/>
    <w:rsid w:val="00BE4BC5"/>
    <w:rsid w:val="00C115E5"/>
    <w:rsid w:val="00C11A5A"/>
    <w:rsid w:val="00C153F0"/>
    <w:rsid w:val="00C201F2"/>
    <w:rsid w:val="00C2332A"/>
    <w:rsid w:val="00C30586"/>
    <w:rsid w:val="00C322FC"/>
    <w:rsid w:val="00C3303F"/>
    <w:rsid w:val="00C34C82"/>
    <w:rsid w:val="00C35474"/>
    <w:rsid w:val="00C3665D"/>
    <w:rsid w:val="00C40B33"/>
    <w:rsid w:val="00C41BC5"/>
    <w:rsid w:val="00C521A6"/>
    <w:rsid w:val="00C52BAC"/>
    <w:rsid w:val="00C53658"/>
    <w:rsid w:val="00C65C92"/>
    <w:rsid w:val="00C67F8B"/>
    <w:rsid w:val="00C719B3"/>
    <w:rsid w:val="00C75235"/>
    <w:rsid w:val="00C877E5"/>
    <w:rsid w:val="00CA22D1"/>
    <w:rsid w:val="00CC213D"/>
    <w:rsid w:val="00CC538B"/>
    <w:rsid w:val="00CE7027"/>
    <w:rsid w:val="00CE7DBB"/>
    <w:rsid w:val="00D0243B"/>
    <w:rsid w:val="00D07489"/>
    <w:rsid w:val="00D116B7"/>
    <w:rsid w:val="00D129DE"/>
    <w:rsid w:val="00D13614"/>
    <w:rsid w:val="00D301CB"/>
    <w:rsid w:val="00D30369"/>
    <w:rsid w:val="00D36462"/>
    <w:rsid w:val="00D45741"/>
    <w:rsid w:val="00D5069A"/>
    <w:rsid w:val="00D53E23"/>
    <w:rsid w:val="00D61188"/>
    <w:rsid w:val="00D62FB4"/>
    <w:rsid w:val="00D63727"/>
    <w:rsid w:val="00D83BE2"/>
    <w:rsid w:val="00D86BC0"/>
    <w:rsid w:val="00D93B33"/>
    <w:rsid w:val="00DA0523"/>
    <w:rsid w:val="00DB7073"/>
    <w:rsid w:val="00DC1269"/>
    <w:rsid w:val="00DC1D4F"/>
    <w:rsid w:val="00DD6213"/>
    <w:rsid w:val="00DD7001"/>
    <w:rsid w:val="00DD761C"/>
    <w:rsid w:val="00E07739"/>
    <w:rsid w:val="00E146E2"/>
    <w:rsid w:val="00E24EFC"/>
    <w:rsid w:val="00E26F3C"/>
    <w:rsid w:val="00E53666"/>
    <w:rsid w:val="00E5676B"/>
    <w:rsid w:val="00E61FFF"/>
    <w:rsid w:val="00E77D9B"/>
    <w:rsid w:val="00E81F73"/>
    <w:rsid w:val="00E85F1C"/>
    <w:rsid w:val="00E866C9"/>
    <w:rsid w:val="00E91139"/>
    <w:rsid w:val="00E94DEF"/>
    <w:rsid w:val="00EA0514"/>
    <w:rsid w:val="00EA3C10"/>
    <w:rsid w:val="00EA5B3F"/>
    <w:rsid w:val="00EB0D9A"/>
    <w:rsid w:val="00EB3F03"/>
    <w:rsid w:val="00EB4C3E"/>
    <w:rsid w:val="00EB7FBA"/>
    <w:rsid w:val="00EC0B6B"/>
    <w:rsid w:val="00ED02D7"/>
    <w:rsid w:val="00ED0E7A"/>
    <w:rsid w:val="00ED5286"/>
    <w:rsid w:val="00EE7FC0"/>
    <w:rsid w:val="00EF022B"/>
    <w:rsid w:val="00EF11C7"/>
    <w:rsid w:val="00EF6439"/>
    <w:rsid w:val="00F11844"/>
    <w:rsid w:val="00F11D9C"/>
    <w:rsid w:val="00F12BE0"/>
    <w:rsid w:val="00F13974"/>
    <w:rsid w:val="00F244D1"/>
    <w:rsid w:val="00F32B56"/>
    <w:rsid w:val="00F41152"/>
    <w:rsid w:val="00F444B1"/>
    <w:rsid w:val="00F459F5"/>
    <w:rsid w:val="00F541A5"/>
    <w:rsid w:val="00F55A17"/>
    <w:rsid w:val="00F60611"/>
    <w:rsid w:val="00F60F6F"/>
    <w:rsid w:val="00F76693"/>
    <w:rsid w:val="00F80938"/>
    <w:rsid w:val="00F8196E"/>
    <w:rsid w:val="00F83A33"/>
    <w:rsid w:val="00F9364A"/>
    <w:rsid w:val="00F97C0F"/>
    <w:rsid w:val="00FA3A96"/>
    <w:rsid w:val="00FA742A"/>
    <w:rsid w:val="00FB0DA7"/>
    <w:rsid w:val="00FC2957"/>
    <w:rsid w:val="00FE242F"/>
    <w:rsid w:val="00FE3F15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B44FB"/>
  <w15:chartTrackingRefBased/>
  <w15:docId w15:val="{43AB3AAB-EB6C-41E9-B8B4-93A20005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61FFF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A0686A"/>
    <w:pPr>
      <w:keepNext/>
      <w:keepLines/>
      <w:numPr>
        <w:numId w:val="39"/>
      </w:numPr>
      <w:spacing w:before="340" w:after="330"/>
      <w:ind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0"/>
    <w:next w:val="a0"/>
    <w:qFormat/>
    <w:rsid w:val="00A0686A"/>
    <w:pPr>
      <w:keepNext/>
      <w:keepLines/>
      <w:numPr>
        <w:ilvl w:val="1"/>
        <w:numId w:val="39"/>
      </w:numPr>
      <w:spacing w:before="260" w:after="260"/>
      <w:ind w:firstLineChars="0"/>
      <w:outlineLvl w:val="1"/>
    </w:pPr>
    <w:rPr>
      <w:b/>
      <w:bCs/>
      <w:sz w:val="30"/>
      <w:szCs w:val="30"/>
    </w:rPr>
  </w:style>
  <w:style w:type="paragraph" w:styleId="3">
    <w:name w:val="heading 3"/>
    <w:basedOn w:val="a0"/>
    <w:next w:val="a0"/>
    <w:link w:val="3Char"/>
    <w:qFormat/>
    <w:rsid w:val="00EA3C10"/>
    <w:pPr>
      <w:keepNext/>
      <w:keepLines/>
      <w:numPr>
        <w:ilvl w:val="2"/>
        <w:numId w:val="39"/>
      </w:numPr>
      <w:spacing w:before="120" w:after="120"/>
      <w:ind w:firstLineChars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qFormat/>
    <w:rsid w:val="002F63BF"/>
    <w:pPr>
      <w:keepNext/>
      <w:keepLines/>
      <w:numPr>
        <w:ilvl w:val="3"/>
        <w:numId w:val="39"/>
      </w:numPr>
      <w:ind w:firstLineChars="0"/>
      <w:jc w:val="left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Char"/>
    <w:qFormat/>
    <w:rsid w:val="00862BBF"/>
    <w:pPr>
      <w:keepNext/>
      <w:keepLines/>
      <w:numPr>
        <w:ilvl w:val="4"/>
        <w:numId w:val="39"/>
      </w:numPr>
      <w:ind w:firstLineChars="0"/>
      <w:jc w:val="left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link w:val="3"/>
    <w:rsid w:val="00EA3C10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styleId="a4">
    <w:name w:val="List"/>
    <w:basedOn w:val="a0"/>
    <w:rsid w:val="00F83A33"/>
    <w:pPr>
      <w:ind w:firstLineChars="0" w:firstLine="0"/>
      <w:jc w:val="center"/>
    </w:pPr>
    <w:rPr>
      <w:b/>
      <w:sz w:val="21"/>
    </w:rPr>
  </w:style>
  <w:style w:type="paragraph" w:customStyle="1" w:styleId="a5">
    <w:name w:val="目录"/>
    <w:basedOn w:val="a0"/>
    <w:next w:val="a0"/>
    <w:rsid w:val="00F97C0F"/>
    <w:pPr>
      <w:ind w:firstLineChars="0" w:firstLine="0"/>
      <w:jc w:val="center"/>
    </w:pPr>
    <w:rPr>
      <w:rFonts w:cs="宋体"/>
      <w:szCs w:val="20"/>
    </w:rPr>
  </w:style>
  <w:style w:type="character" w:customStyle="1" w:styleId="5Char">
    <w:name w:val="标题 5 Char"/>
    <w:link w:val="5"/>
    <w:rsid w:val="00862BBF"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styleId="20">
    <w:name w:val="目录 2"/>
    <w:basedOn w:val="a0"/>
    <w:next w:val="a0"/>
    <w:autoRedefine/>
    <w:uiPriority w:val="39"/>
    <w:rsid w:val="00936D0E"/>
    <w:pPr>
      <w:ind w:leftChars="200" w:left="420"/>
    </w:pPr>
  </w:style>
  <w:style w:type="paragraph" w:styleId="10">
    <w:name w:val="目录 1"/>
    <w:basedOn w:val="a0"/>
    <w:next w:val="a0"/>
    <w:autoRedefine/>
    <w:uiPriority w:val="39"/>
    <w:rsid w:val="00C65C92"/>
  </w:style>
  <w:style w:type="paragraph" w:styleId="a6">
    <w:name w:val="Normal (Web)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30">
    <w:name w:val="目录 3"/>
    <w:basedOn w:val="a0"/>
    <w:next w:val="a0"/>
    <w:autoRedefine/>
    <w:uiPriority w:val="39"/>
    <w:rsid w:val="00936D0E"/>
    <w:pPr>
      <w:ind w:leftChars="400" w:left="840"/>
    </w:pPr>
  </w:style>
  <w:style w:type="character" w:styleId="a7">
    <w:name w:val="Hyperlink"/>
    <w:uiPriority w:val="99"/>
    <w:rsid w:val="00DD7001"/>
    <w:rPr>
      <w:color w:val="0000FF"/>
      <w:u w:val="single"/>
    </w:rPr>
  </w:style>
  <w:style w:type="paragraph" w:styleId="a8">
    <w:name w:val="header"/>
    <w:basedOn w:val="a0"/>
    <w:rsid w:val="00F97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styleId="a9">
    <w:name w:val="footer"/>
    <w:basedOn w:val="a0"/>
    <w:rsid w:val="00F97C0F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customStyle="1" w:styleId="aa">
    <w:name w:val="目录 + 三号"/>
    <w:basedOn w:val="a5"/>
    <w:rsid w:val="00F97C0F"/>
    <w:pPr>
      <w:spacing w:beforeLines="50" w:afterLines="50"/>
    </w:pPr>
    <w:rPr>
      <w:b/>
      <w:sz w:val="32"/>
    </w:rPr>
  </w:style>
  <w:style w:type="character" w:styleId="ab">
    <w:name w:val="page number"/>
    <w:basedOn w:val="a1"/>
    <w:rsid w:val="00F97C0F"/>
  </w:style>
  <w:style w:type="paragraph" w:customStyle="1" w:styleId="ac">
    <w:name w:val="公式"/>
    <w:basedOn w:val="a0"/>
    <w:next w:val="ad"/>
    <w:rsid w:val="00ED0E7A"/>
    <w:pPr>
      <w:ind w:firstLineChars="0" w:firstLine="0"/>
      <w:jc w:val="right"/>
    </w:pPr>
    <w:rPr>
      <w:rFonts w:cs="宋体"/>
      <w:kern w:val="0"/>
      <w:szCs w:val="20"/>
    </w:rPr>
  </w:style>
  <w:style w:type="paragraph" w:styleId="ae">
    <w:name w:val="Document Map"/>
    <w:basedOn w:val="a0"/>
    <w:semiHidden/>
    <w:rsid w:val="009B3113"/>
    <w:pPr>
      <w:shd w:val="clear" w:color="auto" w:fill="000080"/>
    </w:pPr>
  </w:style>
  <w:style w:type="paragraph" w:styleId="ad">
    <w:name w:val="Note Heading"/>
    <w:aliases w:val="图、表样式"/>
    <w:basedOn w:val="a0"/>
    <w:next w:val="a0"/>
    <w:rsid w:val="00E53666"/>
    <w:pPr>
      <w:spacing w:beforeLines="50" w:afterLines="50"/>
      <w:jc w:val="center"/>
    </w:pPr>
    <w:rPr>
      <w:b/>
      <w:sz w:val="21"/>
    </w:rPr>
  </w:style>
  <w:style w:type="paragraph" w:styleId="af">
    <w:name w:val="Title"/>
    <w:basedOn w:val="a0"/>
    <w:qFormat/>
    <w:rsid w:val="00E61FFF"/>
    <w:pPr>
      <w:spacing w:before="240" w:after="60"/>
      <w:ind w:firstLineChars="0" w:firstLine="0"/>
      <w:jc w:val="center"/>
      <w:outlineLvl w:val="0"/>
    </w:pPr>
    <w:rPr>
      <w:rFonts w:cs="Arial"/>
      <w:b/>
      <w:bCs/>
      <w:sz w:val="32"/>
      <w:szCs w:val="32"/>
    </w:rPr>
  </w:style>
  <w:style w:type="paragraph" w:styleId="21">
    <w:name w:val="Body Text Indent 2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40">
    <w:name w:val="目录 4"/>
    <w:basedOn w:val="a0"/>
    <w:next w:val="a0"/>
    <w:autoRedefine/>
    <w:semiHidden/>
    <w:rsid w:val="008473FD"/>
    <w:pPr>
      <w:ind w:left="720"/>
      <w:jc w:val="left"/>
    </w:pPr>
    <w:rPr>
      <w:sz w:val="18"/>
      <w:szCs w:val="18"/>
    </w:rPr>
  </w:style>
  <w:style w:type="table" w:styleId="11">
    <w:name w:val="Table Simple 1"/>
    <w:basedOn w:val="a2"/>
    <w:rsid w:val="00E85F1C"/>
    <w:pPr>
      <w:widowControl w:val="0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f0">
    <w:name w:val="annotation reference"/>
    <w:semiHidden/>
    <w:rsid w:val="00C115E5"/>
    <w:rPr>
      <w:sz w:val="21"/>
      <w:szCs w:val="21"/>
    </w:rPr>
  </w:style>
  <w:style w:type="paragraph" w:styleId="af1">
    <w:name w:val="annotation text"/>
    <w:basedOn w:val="a0"/>
    <w:link w:val="Char"/>
    <w:semiHidden/>
    <w:rsid w:val="00C115E5"/>
    <w:pPr>
      <w:jc w:val="left"/>
    </w:pPr>
  </w:style>
  <w:style w:type="paragraph" w:styleId="af2">
    <w:name w:val="annotation subject"/>
    <w:basedOn w:val="af1"/>
    <w:next w:val="af1"/>
    <w:semiHidden/>
    <w:rsid w:val="00C115E5"/>
    <w:rPr>
      <w:b/>
      <w:bCs/>
    </w:rPr>
  </w:style>
  <w:style w:type="paragraph" w:styleId="af3">
    <w:name w:val="Balloon Text"/>
    <w:basedOn w:val="a0"/>
    <w:semiHidden/>
    <w:rsid w:val="00C115E5"/>
    <w:rPr>
      <w:sz w:val="18"/>
      <w:szCs w:val="18"/>
    </w:rPr>
  </w:style>
  <w:style w:type="table" w:styleId="af4">
    <w:name w:val="Table Theme"/>
    <w:basedOn w:val="a2"/>
    <w:rsid w:val="00BE4BC5"/>
    <w:pPr>
      <w:widowControl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0">
    <w:name w:val="目录 5"/>
    <w:basedOn w:val="a0"/>
    <w:next w:val="a0"/>
    <w:autoRedefine/>
    <w:semiHidden/>
    <w:rsid w:val="000E6733"/>
    <w:pPr>
      <w:ind w:left="960"/>
      <w:jc w:val="left"/>
    </w:pPr>
    <w:rPr>
      <w:sz w:val="18"/>
      <w:szCs w:val="18"/>
    </w:rPr>
  </w:style>
  <w:style w:type="paragraph" w:styleId="6">
    <w:name w:val="目录 6"/>
    <w:basedOn w:val="a0"/>
    <w:next w:val="a0"/>
    <w:autoRedefine/>
    <w:semiHidden/>
    <w:rsid w:val="000E6733"/>
    <w:pPr>
      <w:ind w:left="1200"/>
      <w:jc w:val="left"/>
    </w:pPr>
    <w:rPr>
      <w:sz w:val="18"/>
      <w:szCs w:val="18"/>
    </w:rPr>
  </w:style>
  <w:style w:type="paragraph" w:styleId="7">
    <w:name w:val="目录 7"/>
    <w:basedOn w:val="a0"/>
    <w:next w:val="a0"/>
    <w:autoRedefine/>
    <w:semiHidden/>
    <w:rsid w:val="000E6733"/>
    <w:pPr>
      <w:ind w:left="1440"/>
      <w:jc w:val="left"/>
    </w:pPr>
    <w:rPr>
      <w:sz w:val="18"/>
      <w:szCs w:val="18"/>
    </w:rPr>
  </w:style>
  <w:style w:type="paragraph" w:styleId="8">
    <w:name w:val="目录 8"/>
    <w:basedOn w:val="a0"/>
    <w:next w:val="a0"/>
    <w:autoRedefine/>
    <w:semiHidden/>
    <w:rsid w:val="000E6733"/>
    <w:pPr>
      <w:ind w:left="1680"/>
      <w:jc w:val="left"/>
    </w:pPr>
    <w:rPr>
      <w:sz w:val="18"/>
      <w:szCs w:val="18"/>
    </w:rPr>
  </w:style>
  <w:style w:type="paragraph" w:styleId="9">
    <w:name w:val="目录 9"/>
    <w:basedOn w:val="a0"/>
    <w:next w:val="a0"/>
    <w:autoRedefine/>
    <w:semiHidden/>
    <w:rsid w:val="000E6733"/>
    <w:pPr>
      <w:ind w:left="1920"/>
      <w:jc w:val="left"/>
    </w:pPr>
    <w:rPr>
      <w:sz w:val="18"/>
      <w:szCs w:val="18"/>
    </w:rPr>
  </w:style>
  <w:style w:type="character" w:customStyle="1" w:styleId="Char">
    <w:name w:val="批注文字 Char"/>
    <w:link w:val="af1"/>
    <w:semiHidden/>
    <w:rsid w:val="001E35A2"/>
    <w:rPr>
      <w:kern w:val="2"/>
      <w:sz w:val="24"/>
      <w:szCs w:val="24"/>
    </w:rPr>
  </w:style>
  <w:style w:type="numbering" w:customStyle="1" w:styleId="a">
    <w:name w:val="论文编号"/>
    <w:basedOn w:val="a3"/>
    <w:rsid w:val="00862BBF"/>
    <w:pPr>
      <w:numPr>
        <w:numId w:val="33"/>
      </w:numPr>
    </w:pPr>
  </w:style>
  <w:style w:type="paragraph" w:customStyle="1" w:styleId="af5">
    <w:name w:val="论文正文"/>
    <w:basedOn w:val="a0"/>
    <w:autoRedefine/>
    <w:qFormat/>
    <w:rsid w:val="00524402"/>
    <w:pPr>
      <w:ind w:firstLine="480"/>
    </w:pPr>
    <w:rPr>
      <w:color w:val="000000"/>
    </w:rPr>
  </w:style>
  <w:style w:type="paragraph" w:styleId="af6">
    <w:name w:val="caption"/>
    <w:basedOn w:val="a0"/>
    <w:next w:val="a0"/>
    <w:unhideWhenUsed/>
    <w:qFormat/>
    <w:rsid w:val="00C201F2"/>
    <w:rPr>
      <w:rFonts w:ascii="等线 Light" w:eastAsia="黑体" w:hAnsi="等线 Light"/>
      <w:sz w:val="20"/>
      <w:szCs w:val="20"/>
    </w:rPr>
  </w:style>
  <w:style w:type="paragraph" w:styleId="af7">
    <w:name w:val="列出段落"/>
    <w:basedOn w:val="a0"/>
    <w:uiPriority w:val="34"/>
    <w:qFormat/>
    <w:rsid w:val="00862BBF"/>
    <w:pPr>
      <w:ind w:firstLine="420"/>
    </w:pPr>
  </w:style>
  <w:style w:type="paragraph" w:customStyle="1" w:styleId="af8">
    <w:name w:val="表注"/>
    <w:basedOn w:val="a0"/>
    <w:qFormat/>
    <w:rsid w:val="00F11844"/>
    <w:pPr>
      <w:keepNext/>
      <w:spacing w:before="120" w:after="120"/>
      <w:ind w:firstLineChars="0" w:firstLine="0"/>
      <w:jc w:val="center"/>
    </w:pPr>
    <w:rPr>
      <w:b/>
      <w:sz w:val="21"/>
      <w:szCs w:val="20"/>
    </w:rPr>
  </w:style>
  <w:style w:type="paragraph" w:customStyle="1" w:styleId="af9">
    <w:name w:val="图注"/>
    <w:basedOn w:val="a0"/>
    <w:autoRedefine/>
    <w:qFormat/>
    <w:rsid w:val="00F11844"/>
    <w:pPr>
      <w:keepNext/>
      <w:spacing w:before="120" w:after="120"/>
      <w:ind w:firstLineChars="0" w:firstLine="0"/>
      <w:jc w:val="center"/>
    </w:pPr>
    <w:rPr>
      <w:b/>
      <w:sz w:val="21"/>
    </w:rPr>
  </w:style>
  <w:style w:type="table" w:customStyle="1" w:styleId="afa">
    <w:name w:val="论文表格"/>
    <w:basedOn w:val="a2"/>
    <w:rsid w:val="007178F4"/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Grid"/>
    <w:basedOn w:val="a2"/>
    <w:rsid w:val="00717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XGR\Documents\&#33258;&#23450;&#20041;%20Office%20&#27169;&#26495;\&#26412;&#31185;&#35770;&#25991;&#26684;&#24335;&#27169;&#29256;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2785-3766-4910-87BF-2AF4DE0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本科论文格式模版1.dot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_Toc108391288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_Toc108391287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1一级三号宋体，顶格，加粗</dc:title>
  <dc:subject/>
  <dc:creator>许根荣</dc:creator>
  <cp:keywords/>
  <dc:description/>
  <cp:lastModifiedBy>许 根荣</cp:lastModifiedBy>
  <cp:revision>1</cp:revision>
  <cp:lastPrinted>2009-04-20T01:14:00Z</cp:lastPrinted>
  <dcterms:created xsi:type="dcterms:W3CDTF">2023-03-05T10:59:00Z</dcterms:created>
  <dcterms:modified xsi:type="dcterms:W3CDTF">2023-03-05T11:03:00Z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