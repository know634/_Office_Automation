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尊敬的杨九同学：</w:t>
      </w:r>
    </w:p>
    <w:p>
      <w:pPr>
        <w:pStyle w:val="af5"/>
      </w:pPr>
      <w:r>
        <w:t>你在本次考试中表现优异，获得了72分的好成绩。在此，学校颁发给你此奖状一份，以资鼓励！</w:t>
      </w:r>
    </w:p>
    <w:p>
      <w:pPr>
        <w:pStyle w:val="af5"/>
      </w:pPr>
      <w:r>
        <w:t>今天你勇夺二等奖，不仅是对自己优异成绩的认可，更是对自己勤奋努力的肯定。希望你在以后的学习和生活中，能够保持这份努力和自信，为自己的梦想不懈地追求。祝贺你！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